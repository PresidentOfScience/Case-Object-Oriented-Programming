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C7B7199" w:rsidR="00811C48" w:rsidRPr="001E7ABE" w:rsidRDefault="006F2FE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A9B14A5" w:rsidR="00321362" w:rsidRPr="00B67595" w:rsidRDefault="006F2FE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F2FE9">
              <w:rPr>
                <w:rFonts w:ascii="Arial Narrow" w:hAnsi="Arial Narrow" w:cs="Tahoma"/>
                <w:sz w:val="36"/>
              </w:rPr>
              <w:t>COMP6178</w:t>
            </w:r>
          </w:p>
          <w:p w14:paraId="36656A16" w14:textId="60012536" w:rsidR="00235C36" w:rsidRPr="00876A58" w:rsidRDefault="006F2FE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F2FE9">
              <w:rPr>
                <w:rFonts w:ascii="Arial Narrow" w:hAnsi="Arial Narrow" w:cs="Tahoma"/>
                <w:sz w:val="36"/>
              </w:rPr>
              <w:t>Introduction to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4372397" w:rsidR="00F80742" w:rsidRPr="00DF718C" w:rsidRDefault="006F2FE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F2FE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ED3356D" w:rsidR="000732DF" w:rsidRPr="0036420F" w:rsidRDefault="00C1092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10920">
              <w:rPr>
                <w:rFonts w:ascii="Arial" w:hAnsi="Arial" w:cs="Arial"/>
                <w:b/>
                <w:sz w:val="20"/>
              </w:rPr>
              <w:t>O213-COMP6178-LO03-0</w:t>
            </w:r>
            <w:r w:rsidR="00917627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DC17523" w:rsidR="00535DA7" w:rsidRPr="006F2F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6E6BF10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1D3CAD12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3BC8405D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  <w:r>
        <w:rPr>
          <w:lang w:val="id-ID"/>
        </w:rPr>
        <w:t>,</w:t>
      </w:r>
    </w:p>
    <w:p w14:paraId="0C5A0BC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>
        <w:rPr>
          <w:rStyle w:val="longtext"/>
          <w:i/>
          <w:sz w:val="18"/>
          <w:szCs w:val="18"/>
        </w:rPr>
        <w:t>other</w:t>
      </w:r>
      <w:proofErr w:type="gramEnd"/>
      <w:r>
        <w:rPr>
          <w:rStyle w:val="longtext"/>
          <w:i/>
          <w:sz w:val="18"/>
          <w:szCs w:val="18"/>
        </w:rPr>
        <w:t xml:space="preserve"> student</w:t>
      </w:r>
    </w:p>
    <w:p w14:paraId="75836D0B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DFB3A54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answer from the book</w:t>
      </w:r>
    </w:p>
    <w:p w14:paraId="39F981C2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33F3AFC4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6AAC633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soal,</w:t>
      </w:r>
    </w:p>
    <w:p w14:paraId="00825DC2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4539D0A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6BC6000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3BBBD65" w14:textId="77777777" w:rsidR="006F2FE9" w:rsidRDefault="006F2FE9" w:rsidP="006F2FE9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5DC8A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CE8476D" w14:textId="77777777" w:rsidR="006F2FE9" w:rsidRDefault="006F2FE9" w:rsidP="006F2FE9">
      <w:pPr>
        <w:ind w:left="540"/>
        <w:jc w:val="both"/>
        <w:rPr>
          <w:rStyle w:val="longtext"/>
          <w:sz w:val="18"/>
          <w:szCs w:val="18"/>
        </w:rPr>
      </w:pPr>
    </w:p>
    <w:p w14:paraId="1608EB61" w14:textId="77777777" w:rsidR="006F2FE9" w:rsidRDefault="006F2FE9" w:rsidP="006F2FE9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F3AA65A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is proved to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380CBACA" w14:textId="77777777" w:rsidR="006F2FE9" w:rsidRDefault="006F2FE9" w:rsidP="006F2FE9">
      <w:pPr>
        <w:ind w:left="360" w:hanging="360"/>
      </w:pPr>
    </w:p>
    <w:p w14:paraId="5B66A708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0C22BAF8" w14:textId="77777777" w:rsidR="006F2FE9" w:rsidRDefault="006F2FE9" w:rsidP="006F2FE9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B6B8680" w14:textId="77777777" w:rsidR="006F2FE9" w:rsidRDefault="006F2FE9" w:rsidP="006F2FE9">
      <w:pPr>
        <w:jc w:val="both"/>
        <w:rPr>
          <w:rStyle w:val="longtext"/>
          <w:i/>
          <w:sz w:val="18"/>
          <w:szCs w:val="18"/>
        </w:rPr>
      </w:pPr>
    </w:p>
    <w:p w14:paraId="57139E23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6A6830D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CFE577F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6F2FE9" w14:paraId="1EAEE78C" w14:textId="77777777" w:rsidTr="006F2F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F91CF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6739708A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F3CC5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74EB14D9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BCD61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352E885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BA999CB" w14:textId="77777777" w:rsidTr="006F2FE9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A64D" w14:textId="77777777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AA8C" w14:textId="75AB8860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76C7" w14:textId="2C2EBE2A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60%</w:t>
            </w:r>
          </w:p>
        </w:tc>
      </w:tr>
    </w:tbl>
    <w:p w14:paraId="247DD0FF" w14:textId="77777777" w:rsidR="006F2FE9" w:rsidRDefault="006F2FE9" w:rsidP="006F2FE9">
      <w:pPr>
        <w:ind w:left="360"/>
        <w:jc w:val="both"/>
        <w:rPr>
          <w:lang w:val="id-ID"/>
        </w:rPr>
      </w:pPr>
    </w:p>
    <w:p w14:paraId="09C78EB9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 </w:t>
      </w:r>
    </w:p>
    <w:p w14:paraId="47BAF8A4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AE19693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F2FE9" w14:paraId="0B480D13" w14:textId="77777777" w:rsidTr="006F2FE9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A6DED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073805ED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F2FE9" w14:paraId="0328EDDA" w14:textId="77777777" w:rsidTr="006F2FE9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A866" w14:textId="13CE17B3" w:rsidR="006F2FE9" w:rsidRPr="006F2FE9" w:rsidRDefault="006F2FE9" w:rsidP="006F2FE9">
            <w:pPr>
              <w:rPr>
                <w:color w:val="000000"/>
                <w:lang w:val="id-ID"/>
              </w:rPr>
            </w:pPr>
            <w:r w:rsidRPr="006F2FE9">
              <w:rPr>
                <w:color w:val="000000"/>
                <w:lang w:val="id-ID"/>
              </w:rPr>
              <w:t>Java 8</w:t>
            </w:r>
          </w:p>
          <w:p w14:paraId="10540AA4" w14:textId="36837CFF" w:rsidR="006F2FE9" w:rsidRDefault="006F2FE9" w:rsidP="006F2FE9">
            <w:pPr>
              <w:rPr>
                <w:bCs/>
                <w:highlight w:val="yellow"/>
              </w:rPr>
            </w:pPr>
            <w:r w:rsidRPr="006F2FE9">
              <w:rPr>
                <w:color w:val="000000"/>
                <w:lang w:val="id-ID"/>
              </w:rPr>
              <w:t>Eclipse 2020.6</w:t>
            </w:r>
          </w:p>
        </w:tc>
      </w:tr>
    </w:tbl>
    <w:p w14:paraId="5439877B" w14:textId="00F4B62C" w:rsidR="006F2FE9" w:rsidRPr="006F2FE9" w:rsidRDefault="006F2FE9" w:rsidP="006F2FE9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UAP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berikut:</w:t>
      </w:r>
    </w:p>
    <w:p w14:paraId="3E0F57DF" w14:textId="19D91CBD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F2FE9">
        <w:rPr>
          <w:rStyle w:val="longtext"/>
          <w:i/>
          <w:iCs/>
          <w:sz w:val="18"/>
          <w:szCs w:val="18"/>
        </w:rPr>
        <w:t>File extensions should be included in assignment and final exam collection for this subject are described as follows:</w:t>
      </w:r>
      <w:r>
        <w:rPr>
          <w:rStyle w:val="longtext"/>
          <w:i/>
          <w:iCs/>
          <w:sz w:val="18"/>
          <w:szCs w:val="18"/>
        </w:rPr>
        <w:t xml:space="preserve"> </w:t>
      </w:r>
    </w:p>
    <w:p w14:paraId="6DAADCDA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F2FE9" w14:paraId="4162512D" w14:textId="77777777" w:rsidTr="006F2FE9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7850A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2E7B590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D227D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490F2B3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B75FA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DA9AD19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079A01F" w14:textId="77777777" w:rsidTr="00996EBB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14EB" w14:textId="098C71B5" w:rsidR="006F2FE9" w:rsidRDefault="006F2FE9" w:rsidP="006F2FE9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78F4" w14:textId="6724BAD9" w:rsidR="006F2FE9" w:rsidRDefault="006F2FE9" w:rsidP="006F2FE9">
            <w:pPr>
              <w:jc w:val="center"/>
              <w:rPr>
                <w:bCs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EC99" w14:textId="4C2DAD06" w:rsidR="006F2FE9" w:rsidRPr="006F2FE9" w:rsidRDefault="006F2FE9" w:rsidP="006F2FE9">
            <w:pPr>
              <w:rPr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</w:tr>
    </w:tbl>
    <w:p w14:paraId="7500865F" w14:textId="77777777" w:rsidR="006F2FE9" w:rsidRDefault="006F2FE9" w:rsidP="006F2FE9">
      <w:pPr>
        <w:ind w:firstLine="360"/>
        <w:rPr>
          <w:lang w:val="id-ID"/>
        </w:rPr>
      </w:pPr>
    </w:p>
    <w:p w14:paraId="55785E78" w14:textId="77777777" w:rsidR="00B025BC" w:rsidRDefault="00B025BC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493370BA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0022E14" w14:textId="2116E762" w:rsidR="00812A7F" w:rsidRDefault="00237F77" w:rsidP="00003510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Mobail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Lejen</w:t>
      </w:r>
      <w:proofErr w:type="spellEnd"/>
    </w:p>
    <w:p w14:paraId="3EAE7FE5" w14:textId="4B8D83EE" w:rsidR="00812A7F" w:rsidRDefault="00237F77" w:rsidP="00812A7F">
      <w:pPr>
        <w:spacing w:line="360" w:lineRule="auto"/>
        <w:ind w:firstLine="720"/>
        <w:jc w:val="both"/>
      </w:pPr>
      <w:proofErr w:type="spellStart"/>
      <w:r w:rsidRPr="00237F77">
        <w:rPr>
          <w:b/>
          <w:bCs/>
        </w:rPr>
        <w:t>Mobail</w:t>
      </w:r>
      <w:proofErr w:type="spellEnd"/>
      <w:r w:rsidRPr="00237F77">
        <w:rPr>
          <w:b/>
          <w:bCs/>
        </w:rPr>
        <w:t xml:space="preserve"> </w:t>
      </w:r>
      <w:proofErr w:type="spellStart"/>
      <w:r w:rsidRPr="00237F77">
        <w:rPr>
          <w:b/>
          <w:bCs/>
        </w:rPr>
        <w:t>Lejen</w:t>
      </w:r>
      <w:proofErr w:type="spellEnd"/>
      <w:r w:rsidR="00C32D7A">
        <w:rPr>
          <w:b/>
          <w:bCs/>
        </w:rPr>
        <w:t xml:space="preserve"> </w:t>
      </w:r>
      <w:r w:rsidR="00812A7F">
        <w:t xml:space="preserve">is one of the most popular mobile game in </w:t>
      </w:r>
      <w:proofErr w:type="spellStart"/>
      <w:r w:rsidR="00812A7F">
        <w:t>epStore</w:t>
      </w:r>
      <w:proofErr w:type="spellEnd"/>
      <w:r w:rsidR="00812A7F">
        <w:t xml:space="preserve">. This game allows the user to make their own hero. There are </w:t>
      </w:r>
      <w:r w:rsidR="00812A7F">
        <w:rPr>
          <w:b/>
          <w:bCs/>
        </w:rPr>
        <w:t>3 roles hero</w:t>
      </w:r>
      <w:r w:rsidR="00812A7F">
        <w:t xml:space="preserve"> that you can choose in this game such as </w:t>
      </w:r>
      <w:r w:rsidR="00812A7F">
        <w:rPr>
          <w:b/>
          <w:bCs/>
        </w:rPr>
        <w:t>Tank</w:t>
      </w:r>
      <w:r w:rsidR="00812A7F">
        <w:t xml:space="preserve">, </w:t>
      </w:r>
      <w:r w:rsidR="00812A7F">
        <w:rPr>
          <w:b/>
          <w:bCs/>
        </w:rPr>
        <w:t>Range</w:t>
      </w:r>
      <w:r w:rsidR="00812A7F">
        <w:t xml:space="preserve">, </w:t>
      </w:r>
      <w:r w:rsidR="00812A7F">
        <w:rPr>
          <w:b/>
          <w:bCs/>
        </w:rPr>
        <w:t>Magic</w:t>
      </w:r>
      <w:r w:rsidR="00812A7F">
        <w:t xml:space="preserve">. As a programmer, you are asked to make a program for this game.  </w:t>
      </w:r>
    </w:p>
    <w:p w14:paraId="476D4ABC" w14:textId="77777777" w:rsidR="00812A7F" w:rsidRDefault="00812A7F" w:rsidP="00D1539C">
      <w:pPr>
        <w:pStyle w:val="ListParagraph"/>
        <w:numPr>
          <w:ilvl w:val="0"/>
          <w:numId w:val="23"/>
        </w:numPr>
        <w:spacing w:line="360" w:lineRule="auto"/>
        <w:ind w:left="284" w:hanging="284"/>
        <w:jc w:val="both"/>
      </w:pPr>
      <w:r>
        <w:t xml:space="preserve">The program consists of </w:t>
      </w:r>
      <w:r>
        <w:rPr>
          <w:b/>
          <w:bCs/>
        </w:rPr>
        <w:t>3 menus</w:t>
      </w:r>
      <w:r>
        <w:t>:</w:t>
      </w:r>
    </w:p>
    <w:p w14:paraId="46D8E045" w14:textId="77777777" w:rsidR="00812A7F" w:rsidRDefault="00812A7F" w:rsidP="00D1539C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View Heroes</w:t>
      </w:r>
    </w:p>
    <w:p w14:paraId="092085F8" w14:textId="77777777" w:rsidR="00812A7F" w:rsidRDefault="00812A7F" w:rsidP="00D1539C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Add Heroes</w:t>
      </w:r>
    </w:p>
    <w:p w14:paraId="3FC038D6" w14:textId="77777777" w:rsidR="00812A7F" w:rsidRDefault="00812A7F" w:rsidP="00D1539C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Exit</w:t>
      </w:r>
    </w:p>
    <w:p w14:paraId="564A5372" w14:textId="5C2CC868" w:rsidR="00812A7F" w:rsidRDefault="00812A7F" w:rsidP="00D1539C">
      <w:pPr>
        <w:jc w:val="center"/>
      </w:pPr>
      <w:r>
        <w:rPr>
          <w:noProof/>
        </w:rPr>
        <w:drawing>
          <wp:inline distT="0" distB="0" distL="0" distR="0" wp14:anchorId="670D20CC" wp14:editId="42A383CB">
            <wp:extent cx="1989455" cy="1192530"/>
            <wp:effectExtent l="19050" t="19050" r="1079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1925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701859" w14:textId="77777777" w:rsidR="00812A7F" w:rsidRDefault="00812A7F" w:rsidP="00812A7F">
      <w:pPr>
        <w:spacing w:line="360" w:lineRule="auto"/>
      </w:pPr>
    </w:p>
    <w:p w14:paraId="736309A9" w14:textId="77777777" w:rsidR="00812A7F" w:rsidRDefault="00812A7F" w:rsidP="00D1539C">
      <w:pPr>
        <w:pStyle w:val="ListParagraph"/>
        <w:numPr>
          <w:ilvl w:val="0"/>
          <w:numId w:val="23"/>
        </w:numPr>
        <w:spacing w:line="360" w:lineRule="auto"/>
        <w:ind w:left="284" w:hanging="284"/>
        <w:jc w:val="both"/>
      </w:pPr>
      <w:r>
        <w:t xml:space="preserve">If user </w:t>
      </w:r>
      <w:r>
        <w:rPr>
          <w:b/>
          <w:bCs/>
        </w:rPr>
        <w:t>choose</w:t>
      </w:r>
      <w:r>
        <w:t xml:space="preserve"> menu </w:t>
      </w:r>
      <w:r>
        <w:rPr>
          <w:b/>
          <w:bCs/>
        </w:rPr>
        <w:t>1</w:t>
      </w:r>
      <w:r>
        <w:t xml:space="preserve"> ("</w:t>
      </w:r>
      <w:r>
        <w:rPr>
          <w:b/>
          <w:bCs/>
        </w:rPr>
        <w:t>View Heroes</w:t>
      </w:r>
      <w:r>
        <w:t>”), then the program will:</w:t>
      </w:r>
    </w:p>
    <w:p w14:paraId="39769800" w14:textId="77777777" w:rsidR="00812A7F" w:rsidRDefault="00812A7F" w:rsidP="00D1539C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rPr>
          <w:b/>
          <w:bCs/>
        </w:rPr>
        <w:t>Display</w:t>
      </w:r>
      <w:r>
        <w:t xml:space="preserve"> message “</w:t>
      </w:r>
      <w:r>
        <w:rPr>
          <w:b/>
          <w:bCs/>
        </w:rPr>
        <w:t>There is no hero added</w:t>
      </w:r>
      <w:r>
        <w:t xml:space="preserve">” if there is </w:t>
      </w:r>
      <w:r>
        <w:rPr>
          <w:b/>
          <w:bCs/>
        </w:rPr>
        <w:t>no data</w:t>
      </w:r>
      <w:r>
        <w:t>.</w:t>
      </w:r>
    </w:p>
    <w:p w14:paraId="6791E2BF" w14:textId="527C87E9" w:rsidR="00812A7F" w:rsidRDefault="00812A7F" w:rsidP="00D1539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B02F50" wp14:editId="0465991A">
            <wp:extent cx="2816225" cy="1038860"/>
            <wp:effectExtent l="19050" t="19050" r="2222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038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607148" w14:textId="77777777" w:rsidR="00B025BC" w:rsidRDefault="00B025BC">
      <w:pPr>
        <w:spacing w:after="200" w:line="276" w:lineRule="auto"/>
      </w:pPr>
      <w:r>
        <w:br w:type="page"/>
      </w:r>
    </w:p>
    <w:p w14:paraId="62B4A6DB" w14:textId="05CD05B4" w:rsidR="00812A7F" w:rsidRDefault="00812A7F" w:rsidP="00D1539C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lastRenderedPageBreak/>
        <w:t xml:space="preserve">If there is data, the program will </w:t>
      </w:r>
      <w:r>
        <w:rPr>
          <w:b/>
          <w:bCs/>
        </w:rPr>
        <w:t>display</w:t>
      </w:r>
      <w:r>
        <w:t xml:space="preserve"> all the heroes’ data such as </w:t>
      </w:r>
      <w:r>
        <w:rPr>
          <w:b/>
          <w:bCs/>
        </w:rPr>
        <w:t>Hero</w:t>
      </w:r>
      <w:r>
        <w:t xml:space="preserve"> </w:t>
      </w:r>
      <w:r>
        <w:rPr>
          <w:b/>
          <w:bCs/>
        </w:rPr>
        <w:t>Role</w:t>
      </w:r>
      <w:r>
        <w:t xml:space="preserve">,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Skill</w:t>
      </w:r>
      <w:r>
        <w:t xml:space="preserve">, </w:t>
      </w:r>
      <w:r>
        <w:rPr>
          <w:b/>
          <w:bCs/>
        </w:rPr>
        <w:t>HP</w:t>
      </w:r>
      <w:r>
        <w:t xml:space="preserve">, </w:t>
      </w:r>
      <w:r>
        <w:rPr>
          <w:b/>
          <w:bCs/>
        </w:rPr>
        <w:t>Power</w:t>
      </w:r>
      <w:r>
        <w:t>.</w:t>
      </w:r>
    </w:p>
    <w:p w14:paraId="477207DC" w14:textId="119953ED" w:rsidR="00812A7F" w:rsidRDefault="00812A7F" w:rsidP="00812A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13FDE8" wp14:editId="6021F3F8">
            <wp:extent cx="3248025" cy="3123565"/>
            <wp:effectExtent l="19050" t="19050" r="2857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235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A456C3" w14:textId="77777777" w:rsidR="00812A7F" w:rsidRDefault="00812A7F" w:rsidP="00812A7F">
      <w:pPr>
        <w:spacing w:line="360" w:lineRule="auto"/>
      </w:pPr>
    </w:p>
    <w:p w14:paraId="47A180DC" w14:textId="77777777" w:rsidR="00812A7F" w:rsidRDefault="00812A7F" w:rsidP="00D1539C">
      <w:pPr>
        <w:pStyle w:val="ListParagraph"/>
        <w:numPr>
          <w:ilvl w:val="0"/>
          <w:numId w:val="23"/>
        </w:numPr>
        <w:spacing w:line="360" w:lineRule="auto"/>
        <w:ind w:left="284" w:hanging="284"/>
        <w:jc w:val="both"/>
      </w:pPr>
      <w:r>
        <w:t xml:space="preserve">If user </w:t>
      </w:r>
      <w:r>
        <w:rPr>
          <w:b/>
          <w:bCs/>
        </w:rPr>
        <w:t xml:space="preserve">choose </w:t>
      </w:r>
      <w:r>
        <w:t xml:space="preserve">menu </w:t>
      </w:r>
      <w:r>
        <w:rPr>
          <w:b/>
          <w:bCs/>
        </w:rPr>
        <w:t>2</w:t>
      </w:r>
      <w:r>
        <w:t xml:space="preserve"> “</w:t>
      </w:r>
      <w:r>
        <w:rPr>
          <w:b/>
          <w:bCs/>
        </w:rPr>
        <w:t>Add Heroes</w:t>
      </w:r>
      <w:r>
        <w:t>”, the program will:</w:t>
      </w:r>
    </w:p>
    <w:p w14:paraId="3EC112EE" w14:textId="30F0034C" w:rsidR="00812A7F" w:rsidRDefault="00812A7F" w:rsidP="00D1539C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Ask user to </w:t>
      </w:r>
      <w:r>
        <w:rPr>
          <w:b/>
          <w:bCs/>
        </w:rPr>
        <w:t>choose</w:t>
      </w:r>
      <w:r>
        <w:t xml:space="preserve"> the </w:t>
      </w:r>
      <w:r>
        <w:rPr>
          <w:b/>
          <w:bCs/>
        </w:rPr>
        <w:t>role of the hero</w:t>
      </w:r>
      <w:r>
        <w:t xml:space="preserve">. Validate that the </w:t>
      </w:r>
      <w:r>
        <w:rPr>
          <w:b/>
          <w:bCs/>
        </w:rPr>
        <w:t>role of the hero</w:t>
      </w:r>
      <w:r>
        <w:t xml:space="preserve"> </w:t>
      </w:r>
      <w:r>
        <w:rPr>
          <w:b/>
          <w:bCs/>
        </w:rPr>
        <w:t>must be either</w:t>
      </w:r>
      <w:r>
        <w:t xml:space="preserve"> “</w:t>
      </w:r>
      <w:r>
        <w:rPr>
          <w:b/>
          <w:bCs/>
        </w:rPr>
        <w:t>Tank</w:t>
      </w:r>
      <w:r>
        <w:t>”, “</w:t>
      </w:r>
      <w:r>
        <w:rPr>
          <w:b/>
          <w:bCs/>
        </w:rPr>
        <w:t>Range</w:t>
      </w:r>
      <w:r>
        <w:t>”, “</w:t>
      </w:r>
      <w:r>
        <w:rPr>
          <w:b/>
          <w:bCs/>
        </w:rPr>
        <w:t>Magic</w:t>
      </w:r>
      <w:r>
        <w:t>” (</w:t>
      </w:r>
      <w:r>
        <w:rPr>
          <w:b/>
          <w:bCs/>
        </w:rPr>
        <w:t>case sensitive</w:t>
      </w:r>
      <w:r>
        <w:t>)</w:t>
      </w:r>
    </w:p>
    <w:p w14:paraId="10000529" w14:textId="022E4C49" w:rsidR="00812A7F" w:rsidRDefault="00812A7F" w:rsidP="0074375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009235" wp14:editId="6896F47D">
            <wp:extent cx="3994150" cy="826770"/>
            <wp:effectExtent l="19050" t="19050" r="2540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267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5329AC" w14:textId="77777777" w:rsidR="00812A7F" w:rsidRDefault="00812A7F" w:rsidP="00743755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Ask user to </w:t>
      </w:r>
      <w:r>
        <w:rPr>
          <w:b/>
          <w:bCs/>
        </w:rPr>
        <w:t>input</w:t>
      </w:r>
      <w:r>
        <w:t xml:space="preserve"> the </w:t>
      </w:r>
      <w:r>
        <w:rPr>
          <w:b/>
          <w:bCs/>
        </w:rPr>
        <w:t>name</w:t>
      </w:r>
      <w:r>
        <w:t xml:space="preserve"> of the hero. Validate that the </w:t>
      </w:r>
      <w:r>
        <w:rPr>
          <w:b/>
          <w:bCs/>
        </w:rPr>
        <w:t>name</w:t>
      </w:r>
      <w:r>
        <w:t xml:space="preserve"> of the hero </w:t>
      </w:r>
      <w:r>
        <w:rPr>
          <w:b/>
          <w:bCs/>
        </w:rPr>
        <w:t>must have at least 2 words</w:t>
      </w:r>
      <w:r>
        <w:t xml:space="preserve">. </w:t>
      </w:r>
    </w:p>
    <w:p w14:paraId="04727272" w14:textId="1E8F7052" w:rsidR="00812A7F" w:rsidRDefault="00812A7F" w:rsidP="00812A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F5EEDF" wp14:editId="685EF950">
            <wp:extent cx="4060190" cy="789940"/>
            <wp:effectExtent l="19050" t="19050" r="1651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7899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F0C88C" w14:textId="77777777" w:rsidR="00B025BC" w:rsidRDefault="00B025BC">
      <w:pPr>
        <w:spacing w:after="200" w:line="276" w:lineRule="auto"/>
      </w:pPr>
      <w:r>
        <w:br w:type="page"/>
      </w:r>
    </w:p>
    <w:p w14:paraId="6ACA4598" w14:textId="7FE6950B" w:rsidR="00812A7F" w:rsidRDefault="00812A7F" w:rsidP="001B3DFA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lastRenderedPageBreak/>
        <w:t xml:space="preserve">If the </w:t>
      </w:r>
      <w:r>
        <w:rPr>
          <w:b/>
          <w:bCs/>
        </w:rPr>
        <w:t>role</w:t>
      </w:r>
      <w:r>
        <w:t xml:space="preserve"> of user hero is “</w:t>
      </w:r>
      <w:r>
        <w:rPr>
          <w:b/>
          <w:bCs/>
        </w:rPr>
        <w:t>Tank</w:t>
      </w:r>
      <w:r>
        <w:t xml:space="preserve">”. Validate the </w:t>
      </w:r>
      <w:r>
        <w:rPr>
          <w:b/>
          <w:bCs/>
        </w:rPr>
        <w:t>skill</w:t>
      </w:r>
      <w:r>
        <w:t xml:space="preserve"> of the hero </w:t>
      </w:r>
      <w:r>
        <w:rPr>
          <w:b/>
          <w:bCs/>
        </w:rPr>
        <w:t>must be either</w:t>
      </w:r>
      <w:r>
        <w:t xml:space="preserve"> “</w:t>
      </w:r>
      <w:r>
        <w:rPr>
          <w:b/>
          <w:bCs/>
        </w:rPr>
        <w:t>Dismember</w:t>
      </w:r>
      <w:r>
        <w:t>”, “</w:t>
      </w:r>
      <w:r>
        <w:rPr>
          <w:b/>
          <w:bCs/>
        </w:rPr>
        <w:t>Ravage</w:t>
      </w:r>
      <w:r>
        <w:t>” or “</w:t>
      </w:r>
      <w:r>
        <w:rPr>
          <w:b/>
          <w:bCs/>
        </w:rPr>
        <w:t>Warpath</w:t>
      </w:r>
      <w:r>
        <w:t>” (</w:t>
      </w:r>
      <w:r>
        <w:rPr>
          <w:b/>
          <w:bCs/>
        </w:rPr>
        <w:t>case sensitive</w:t>
      </w:r>
      <w:r>
        <w:t>).</w:t>
      </w:r>
    </w:p>
    <w:p w14:paraId="6CDCBB1F" w14:textId="2BB12DF5" w:rsidR="00812A7F" w:rsidRDefault="00812A7F" w:rsidP="00BF239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D99EFA" wp14:editId="077EEF5B">
            <wp:extent cx="3211195" cy="1682750"/>
            <wp:effectExtent l="19050" t="19050" r="2730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82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5E3C0A" w14:textId="7650E473" w:rsidR="00812A7F" w:rsidRDefault="00812A7F" w:rsidP="00BF2392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If the </w:t>
      </w:r>
      <w:r>
        <w:rPr>
          <w:b/>
          <w:bCs/>
        </w:rPr>
        <w:t>role</w:t>
      </w:r>
      <w:r>
        <w:t xml:space="preserve"> of user hero is “</w:t>
      </w:r>
      <w:r>
        <w:rPr>
          <w:b/>
          <w:bCs/>
        </w:rPr>
        <w:t>Range</w:t>
      </w:r>
      <w:r>
        <w:t xml:space="preserve">”. Validate the </w:t>
      </w:r>
      <w:r>
        <w:rPr>
          <w:b/>
          <w:bCs/>
        </w:rPr>
        <w:t>skill</w:t>
      </w:r>
      <w:r>
        <w:t xml:space="preserve"> of the hero </w:t>
      </w:r>
      <w:r>
        <w:rPr>
          <w:b/>
          <w:bCs/>
        </w:rPr>
        <w:t>must be either</w:t>
      </w:r>
      <w:r>
        <w:t xml:space="preserve"> “</w:t>
      </w:r>
      <w:r>
        <w:rPr>
          <w:b/>
          <w:bCs/>
        </w:rPr>
        <w:t>Lucent Beam</w:t>
      </w:r>
      <w:r>
        <w:t>”, “</w:t>
      </w:r>
      <w:proofErr w:type="spellStart"/>
      <w:r>
        <w:rPr>
          <w:b/>
          <w:bCs/>
        </w:rPr>
        <w:t>Powershot</w:t>
      </w:r>
      <w:proofErr w:type="spellEnd"/>
      <w:r>
        <w:t>” or “</w:t>
      </w:r>
      <w:proofErr w:type="spellStart"/>
      <w:r>
        <w:rPr>
          <w:b/>
          <w:bCs/>
        </w:rPr>
        <w:t>Multishot</w:t>
      </w:r>
      <w:proofErr w:type="spellEnd"/>
      <w:r>
        <w:t>” (</w:t>
      </w:r>
      <w:r>
        <w:rPr>
          <w:b/>
          <w:bCs/>
        </w:rPr>
        <w:t>case sensitive</w:t>
      </w:r>
      <w:r>
        <w:t>).</w:t>
      </w:r>
    </w:p>
    <w:p w14:paraId="0F3236B5" w14:textId="25AE6C7D" w:rsidR="00812A7F" w:rsidRDefault="00812A7F" w:rsidP="00BF239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B4BEFA" wp14:editId="20924003">
            <wp:extent cx="3467100" cy="17919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91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6870BB" w14:textId="77777777" w:rsidR="00812A7F" w:rsidRDefault="00812A7F" w:rsidP="00BF2392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If the </w:t>
      </w:r>
      <w:r>
        <w:rPr>
          <w:b/>
          <w:bCs/>
        </w:rPr>
        <w:t>role</w:t>
      </w:r>
      <w:r>
        <w:t xml:space="preserve"> of user hero is “</w:t>
      </w:r>
      <w:r>
        <w:rPr>
          <w:b/>
          <w:bCs/>
        </w:rPr>
        <w:t>Magic</w:t>
      </w:r>
      <w:r>
        <w:t xml:space="preserve">”. Validate the </w:t>
      </w:r>
      <w:r>
        <w:rPr>
          <w:b/>
          <w:bCs/>
        </w:rPr>
        <w:t>skill</w:t>
      </w:r>
      <w:r>
        <w:t xml:space="preserve"> of the hero </w:t>
      </w:r>
      <w:r>
        <w:rPr>
          <w:b/>
          <w:bCs/>
        </w:rPr>
        <w:t>must be either</w:t>
      </w:r>
      <w:r>
        <w:t xml:space="preserve"> “</w:t>
      </w:r>
      <w:r>
        <w:rPr>
          <w:b/>
          <w:bCs/>
        </w:rPr>
        <w:t>Cold Snap</w:t>
      </w:r>
      <w:r>
        <w:t>”, “</w:t>
      </w:r>
      <w:r>
        <w:rPr>
          <w:b/>
          <w:bCs/>
        </w:rPr>
        <w:t>Meteor</w:t>
      </w:r>
      <w:r>
        <w:t>” or “</w:t>
      </w:r>
      <w:r>
        <w:rPr>
          <w:b/>
          <w:bCs/>
        </w:rPr>
        <w:t>Tornado</w:t>
      </w:r>
      <w:r>
        <w:t>” (</w:t>
      </w:r>
      <w:r>
        <w:rPr>
          <w:b/>
          <w:bCs/>
        </w:rPr>
        <w:t>case sensitive</w:t>
      </w:r>
      <w:r>
        <w:t>).</w:t>
      </w:r>
    </w:p>
    <w:p w14:paraId="54B98D99" w14:textId="2EB9C41A" w:rsidR="00812A7F" w:rsidRDefault="00812A7F" w:rsidP="009E33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0F54B6" wp14:editId="3E4D18B6">
            <wp:extent cx="3496945" cy="1894840"/>
            <wp:effectExtent l="19050" t="19050" r="273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948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D7A1459" w14:textId="77777777" w:rsidR="00812A7F" w:rsidRDefault="00812A7F" w:rsidP="00812A7F">
      <w:pPr>
        <w:pStyle w:val="ListParagraph"/>
        <w:spacing w:line="360" w:lineRule="auto"/>
        <w:ind w:left="1440"/>
      </w:pPr>
    </w:p>
    <w:p w14:paraId="5EACA496" w14:textId="1405CA1D" w:rsidR="00812A7F" w:rsidRDefault="00812A7F" w:rsidP="00101088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The </w:t>
      </w:r>
      <w:r>
        <w:rPr>
          <w:b/>
          <w:bCs/>
        </w:rPr>
        <w:t>initial HP</w:t>
      </w:r>
      <w:r>
        <w:t xml:space="preserve"> of </w:t>
      </w:r>
      <w:r>
        <w:rPr>
          <w:b/>
          <w:bCs/>
        </w:rPr>
        <w:t>all heroes</w:t>
      </w:r>
      <w:r>
        <w:t xml:space="preserve"> is </w:t>
      </w:r>
      <w:r>
        <w:rPr>
          <w:b/>
          <w:bCs/>
        </w:rPr>
        <w:t>100.</w:t>
      </w:r>
    </w:p>
    <w:p w14:paraId="17F4ECD2" w14:textId="77777777" w:rsidR="00B025BC" w:rsidRDefault="00B025BC">
      <w:pPr>
        <w:spacing w:after="200" w:line="276" w:lineRule="auto"/>
      </w:pPr>
      <w:r>
        <w:br w:type="page"/>
      </w:r>
    </w:p>
    <w:p w14:paraId="2032F3B9" w14:textId="6F4A7EF2" w:rsidR="00812A7F" w:rsidRDefault="00812A7F" w:rsidP="00CE2D15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lastRenderedPageBreak/>
        <w:t xml:space="preserve">Determine the </w:t>
      </w:r>
      <w:r>
        <w:rPr>
          <w:b/>
          <w:bCs/>
        </w:rPr>
        <w:t>additional HP</w:t>
      </w:r>
      <w:r>
        <w:t xml:space="preserve"> of the heroes based on this table: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866"/>
        <w:gridCol w:w="3866"/>
      </w:tblGrid>
      <w:tr w:rsidR="00812A7F" w14:paraId="447D31A0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C9E3AB0" w14:textId="77777777" w:rsidR="00812A7F" w:rsidRDefault="00812A7F">
            <w:pPr>
              <w:jc w:val="center"/>
            </w:pPr>
            <w:r>
              <w:t>Hero Role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D3E277A" w14:textId="77777777" w:rsidR="00812A7F" w:rsidRDefault="00812A7F">
            <w:pPr>
              <w:jc w:val="center"/>
            </w:pPr>
            <w:r>
              <w:t>Additional HP</w:t>
            </w:r>
          </w:p>
        </w:tc>
      </w:tr>
      <w:tr w:rsidR="00812A7F" w14:paraId="19A712D2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58F19" w14:textId="77777777" w:rsidR="00812A7F" w:rsidRDefault="00812A7F">
            <w:pPr>
              <w:jc w:val="center"/>
            </w:pPr>
            <w:r>
              <w:t>Tank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6449" w14:textId="77777777" w:rsidR="00812A7F" w:rsidRDefault="00812A7F">
            <w:pPr>
              <w:jc w:val="center"/>
            </w:pPr>
            <w:r>
              <w:t>Random number from 500 – 1000</w:t>
            </w:r>
          </w:p>
        </w:tc>
      </w:tr>
      <w:tr w:rsidR="00812A7F" w14:paraId="4014742C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9D503" w14:textId="77777777" w:rsidR="00812A7F" w:rsidRDefault="00812A7F">
            <w:pPr>
              <w:jc w:val="center"/>
            </w:pPr>
            <w:r>
              <w:t>Range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9BF1" w14:textId="77777777" w:rsidR="00812A7F" w:rsidRDefault="00812A7F">
            <w:pPr>
              <w:jc w:val="center"/>
            </w:pPr>
            <w:r>
              <w:t>Random number from 100 – 500</w:t>
            </w:r>
          </w:p>
        </w:tc>
      </w:tr>
      <w:tr w:rsidR="00812A7F" w14:paraId="5DACFB60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8D21" w14:textId="77777777" w:rsidR="00812A7F" w:rsidRDefault="00812A7F">
            <w:pPr>
              <w:jc w:val="center"/>
            </w:pPr>
            <w:r>
              <w:t>Magic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2053" w14:textId="77777777" w:rsidR="00812A7F" w:rsidRDefault="00812A7F">
            <w:pPr>
              <w:jc w:val="center"/>
            </w:pPr>
            <w:r>
              <w:t>Random number from 100 – 500</w:t>
            </w:r>
          </w:p>
        </w:tc>
      </w:tr>
    </w:tbl>
    <w:p w14:paraId="05AAC1F1" w14:textId="2A2E0523" w:rsidR="00812A7F" w:rsidRDefault="00812A7F" w:rsidP="00473C22">
      <w:pPr>
        <w:spacing w:after="200" w:line="276" w:lineRule="auto"/>
      </w:pPr>
    </w:p>
    <w:p w14:paraId="02DEEC9B" w14:textId="7E338D72" w:rsidR="00812A7F" w:rsidRDefault="00812A7F" w:rsidP="00473C22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  <w:rPr>
          <w:lang w:val="en-ID"/>
        </w:rPr>
      </w:pPr>
      <w:r>
        <w:rPr>
          <w:b/>
          <w:bCs/>
          <w:lang w:val="en-ID"/>
        </w:rPr>
        <w:t>Calculate</w:t>
      </w:r>
      <w:r>
        <w:rPr>
          <w:lang w:val="en-ID"/>
        </w:rPr>
        <w:t xml:space="preserve"> the </w:t>
      </w:r>
      <w:r w:rsidR="00473C22" w:rsidRPr="00972817">
        <w:rPr>
          <w:b/>
          <w:bCs/>
        </w:rPr>
        <w:t>Final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 xml:space="preserve">HP </w:t>
      </w:r>
      <w:r>
        <w:rPr>
          <w:lang w:val="en-ID"/>
        </w:rPr>
        <w:t>based on this formula:</w:t>
      </w:r>
    </w:p>
    <w:p w14:paraId="53987CE3" w14:textId="52FD1EAB" w:rsidR="00812A7F" w:rsidRPr="00473C22" w:rsidRDefault="00812A7F" w:rsidP="00A200E2">
      <w:pPr>
        <w:spacing w:line="360" w:lineRule="auto"/>
        <w:jc w:val="center"/>
        <w:rPr>
          <w:lang w:val="en-ID"/>
        </w:rPr>
      </w:pPr>
      <w:r>
        <w:rPr>
          <w:noProof/>
        </w:rPr>
        <mc:AlternateContent>
          <mc:Choice Requires="wps">
            <w:drawing>
              <wp:inline distT="0" distB="0" distL="0" distR="0" wp14:anchorId="70E046E8" wp14:editId="177C8E8D">
                <wp:extent cx="5400040" cy="311150"/>
                <wp:effectExtent l="9525" t="9525" r="10160" b="12700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A9B68" w14:textId="77777777" w:rsidR="00812A7F" w:rsidRDefault="00812A7F" w:rsidP="00933D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HP = Initial HP + Additional 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046E8" id="Rectangle 15" o:spid="_x0000_s1026" style="width:425.2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">
                <v:textbox>
                  <w:txbxContent>
                    <w:p w14:paraId="48CA9B68" w14:textId="77777777" w:rsidR="00812A7F" w:rsidRDefault="00812A7F" w:rsidP="00933D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HP = Initial HP + Additional HP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FBEFB4" w14:textId="77777777" w:rsidR="00812A7F" w:rsidRDefault="00812A7F" w:rsidP="00473C22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Determine the </w:t>
      </w:r>
      <w:r w:rsidRPr="00DF5480">
        <w:rPr>
          <w:b/>
          <w:bCs/>
        </w:rPr>
        <w:t>Power</w:t>
      </w:r>
      <w:r>
        <w:t xml:space="preserve"> of the heroes based on this table: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866"/>
        <w:gridCol w:w="3866"/>
      </w:tblGrid>
      <w:tr w:rsidR="00812A7F" w14:paraId="64E64DB9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B277AB3" w14:textId="77777777" w:rsidR="00812A7F" w:rsidRDefault="00812A7F">
            <w:pPr>
              <w:jc w:val="center"/>
            </w:pPr>
            <w:r>
              <w:t>Hero Role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49AE23F" w14:textId="77777777" w:rsidR="00812A7F" w:rsidRDefault="00812A7F">
            <w:pPr>
              <w:jc w:val="center"/>
            </w:pPr>
            <w:r>
              <w:t>Power</w:t>
            </w:r>
          </w:p>
        </w:tc>
      </w:tr>
      <w:tr w:rsidR="00812A7F" w14:paraId="16285523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8CF1" w14:textId="77777777" w:rsidR="00812A7F" w:rsidRDefault="00812A7F">
            <w:pPr>
              <w:jc w:val="center"/>
            </w:pPr>
            <w:r>
              <w:t>Tank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F87B" w14:textId="77777777" w:rsidR="00812A7F" w:rsidRDefault="00812A7F">
            <w:pPr>
              <w:jc w:val="center"/>
            </w:pPr>
            <w:r>
              <w:t>Random number from 100 – 500</w:t>
            </w:r>
          </w:p>
        </w:tc>
      </w:tr>
      <w:tr w:rsidR="00812A7F" w14:paraId="31822F66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6DA03" w14:textId="77777777" w:rsidR="00812A7F" w:rsidRDefault="00812A7F">
            <w:pPr>
              <w:jc w:val="center"/>
            </w:pPr>
            <w:r>
              <w:t>Range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64B5" w14:textId="77777777" w:rsidR="00812A7F" w:rsidRDefault="00812A7F">
            <w:pPr>
              <w:jc w:val="center"/>
            </w:pPr>
            <w:r>
              <w:t>Random number from 500 – 1000</w:t>
            </w:r>
          </w:p>
        </w:tc>
      </w:tr>
      <w:tr w:rsidR="00812A7F" w14:paraId="7D7D3DDA" w14:textId="77777777" w:rsidTr="00812A7F">
        <w:trPr>
          <w:jc w:val="center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12602" w14:textId="77777777" w:rsidR="00812A7F" w:rsidRDefault="00812A7F">
            <w:pPr>
              <w:jc w:val="center"/>
            </w:pPr>
            <w:r>
              <w:t>Magic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FF48" w14:textId="77777777" w:rsidR="00812A7F" w:rsidRDefault="00812A7F">
            <w:pPr>
              <w:jc w:val="center"/>
            </w:pPr>
            <w:r>
              <w:t>Random number from 500 – 1000</w:t>
            </w:r>
          </w:p>
        </w:tc>
      </w:tr>
    </w:tbl>
    <w:p w14:paraId="404E176E" w14:textId="77777777" w:rsidR="00812A7F" w:rsidRDefault="00812A7F" w:rsidP="00812A7F">
      <w:pPr>
        <w:pStyle w:val="ListParagraph"/>
        <w:spacing w:line="360" w:lineRule="auto"/>
        <w:ind w:left="1440"/>
        <w:jc w:val="both"/>
      </w:pPr>
    </w:p>
    <w:p w14:paraId="0A10107F" w14:textId="6E8C34DB" w:rsidR="00812A7F" w:rsidRDefault="00812A7F" w:rsidP="00DF5480">
      <w:pPr>
        <w:pStyle w:val="ListParagraph"/>
        <w:numPr>
          <w:ilvl w:val="0"/>
          <w:numId w:val="25"/>
        </w:numPr>
        <w:spacing w:line="360" w:lineRule="auto"/>
        <w:ind w:left="567" w:hanging="283"/>
        <w:jc w:val="both"/>
      </w:pPr>
      <w:r>
        <w:t xml:space="preserve">Save the </w:t>
      </w:r>
      <w:r>
        <w:rPr>
          <w:b/>
        </w:rPr>
        <w:t>heroes data</w:t>
      </w:r>
      <w:r>
        <w:t xml:space="preserve"> in a </w:t>
      </w:r>
      <w:r>
        <w:rPr>
          <w:b/>
        </w:rPr>
        <w:t xml:space="preserve">Collection </w:t>
      </w:r>
      <w: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/ Vector / Array</w:t>
      </w:r>
      <w:r>
        <w:t>).</w:t>
      </w:r>
    </w:p>
    <w:p w14:paraId="13D49A0A" w14:textId="77777777" w:rsidR="00427BEC" w:rsidRPr="00917627" w:rsidRDefault="00427BEC" w:rsidP="00427BEC">
      <w:pPr>
        <w:pStyle w:val="ListParagraph"/>
        <w:spacing w:line="360" w:lineRule="auto"/>
        <w:ind w:left="567"/>
        <w:jc w:val="both"/>
      </w:pPr>
    </w:p>
    <w:p w14:paraId="2555944E" w14:textId="55B5B03D" w:rsidR="00812A7F" w:rsidRDefault="00812A7F" w:rsidP="00427BEC">
      <w:pPr>
        <w:pStyle w:val="ListParagraph"/>
        <w:numPr>
          <w:ilvl w:val="0"/>
          <w:numId w:val="23"/>
        </w:numPr>
        <w:spacing w:line="360" w:lineRule="auto"/>
        <w:ind w:left="284" w:hanging="284"/>
        <w:jc w:val="both"/>
      </w:pPr>
      <w:r>
        <w:t xml:space="preserve">If user choses </w:t>
      </w:r>
      <w:r>
        <w:rPr>
          <w:b/>
        </w:rPr>
        <w:t>menu 3</w:t>
      </w:r>
      <w:r>
        <w:t xml:space="preserve"> (“</w:t>
      </w:r>
      <w:r>
        <w:rPr>
          <w:b/>
        </w:rPr>
        <w:t>Exit</w:t>
      </w:r>
      <w:r>
        <w:t>”), then the program will be closed.</w:t>
      </w:r>
    </w:p>
    <w:p w14:paraId="3636EB87" w14:textId="77777777" w:rsidR="00427BEC" w:rsidRDefault="00427BEC" w:rsidP="00427BEC">
      <w:pPr>
        <w:pStyle w:val="ListParagraph"/>
        <w:spacing w:line="360" w:lineRule="auto"/>
        <w:ind w:left="284"/>
        <w:jc w:val="both"/>
      </w:pPr>
    </w:p>
    <w:p w14:paraId="1784F68C" w14:textId="23677F81" w:rsidR="006F2FE9" w:rsidRPr="006F2FE9" w:rsidRDefault="006F2FE9" w:rsidP="006F2FE9">
      <w:pPr>
        <w:spacing w:line="360" w:lineRule="auto"/>
        <w:jc w:val="center"/>
        <w:rPr>
          <w:b/>
          <w:bCs/>
        </w:rPr>
      </w:pPr>
      <w:r w:rsidRPr="006F2FE9">
        <w:rPr>
          <w:b/>
          <w:bCs/>
        </w:rPr>
        <w:t>Good Luck</w:t>
      </w:r>
    </w:p>
    <w:sectPr w:rsidR="006F2FE9" w:rsidRPr="006F2FE9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8119F" w14:textId="77777777" w:rsidR="00BF0E84" w:rsidRDefault="00BF0E84" w:rsidP="00273E4A">
      <w:r>
        <w:separator/>
      </w:r>
    </w:p>
  </w:endnote>
  <w:endnote w:type="continuationSeparator" w:id="0">
    <w:p w14:paraId="096BF37C" w14:textId="77777777" w:rsidR="00BF0E84" w:rsidRDefault="00BF0E8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3FCC1" w14:textId="77777777" w:rsidR="00BF0E84" w:rsidRDefault="00BF0E84" w:rsidP="00273E4A">
      <w:r>
        <w:separator/>
      </w:r>
    </w:p>
  </w:footnote>
  <w:footnote w:type="continuationSeparator" w:id="0">
    <w:p w14:paraId="0D25A4BA" w14:textId="77777777" w:rsidR="00BF0E84" w:rsidRDefault="00BF0E8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6E60D12" w:rsidR="005D0782" w:rsidRDefault="006F2FE9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6F2FE9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3EF1"/>
    <w:multiLevelType w:val="hybridMultilevel"/>
    <w:tmpl w:val="ABDA3420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60770"/>
    <w:multiLevelType w:val="hybridMultilevel"/>
    <w:tmpl w:val="8D50C5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BE6598"/>
    <w:multiLevelType w:val="hybridMultilevel"/>
    <w:tmpl w:val="75026828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A9E3CF9"/>
    <w:multiLevelType w:val="hybridMultilevel"/>
    <w:tmpl w:val="AFBC4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36592"/>
    <w:multiLevelType w:val="hybridMultilevel"/>
    <w:tmpl w:val="4B205B08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D505F6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23A25"/>
    <w:multiLevelType w:val="hybridMultilevel"/>
    <w:tmpl w:val="21F2866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A83960"/>
    <w:multiLevelType w:val="hybridMultilevel"/>
    <w:tmpl w:val="01CA163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8225BA"/>
    <w:multiLevelType w:val="hybridMultilevel"/>
    <w:tmpl w:val="013A5F0E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CA623D1"/>
    <w:multiLevelType w:val="hybridMultilevel"/>
    <w:tmpl w:val="1FBE02E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408A7"/>
    <w:multiLevelType w:val="hybridMultilevel"/>
    <w:tmpl w:val="3A1C8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718D7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10"/>
  </w:num>
  <w:num w:numId="5">
    <w:abstractNumId w:val="19"/>
  </w:num>
  <w:num w:numId="6">
    <w:abstractNumId w:val="14"/>
  </w:num>
  <w:num w:numId="7">
    <w:abstractNumId w:val="20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1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7"/>
  </w:num>
  <w:num w:numId="19">
    <w:abstractNumId w:val="12"/>
  </w:num>
  <w:num w:numId="20">
    <w:abstractNumId w:val="17"/>
  </w:num>
  <w:num w:numId="21">
    <w:abstractNumId w:val="13"/>
  </w:num>
  <w:num w:numId="22">
    <w:abstractNumId w:val="3"/>
  </w:num>
  <w:num w:numId="23">
    <w:abstractNumId w:val="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10"/>
    <w:rsid w:val="00011E11"/>
    <w:rsid w:val="00020F10"/>
    <w:rsid w:val="00051154"/>
    <w:rsid w:val="00072DE7"/>
    <w:rsid w:val="000732DF"/>
    <w:rsid w:val="00085EE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1088"/>
    <w:rsid w:val="001128D4"/>
    <w:rsid w:val="00122BC2"/>
    <w:rsid w:val="00126822"/>
    <w:rsid w:val="00131DAA"/>
    <w:rsid w:val="00145C2E"/>
    <w:rsid w:val="00150E94"/>
    <w:rsid w:val="00151847"/>
    <w:rsid w:val="0015698F"/>
    <w:rsid w:val="00160ECF"/>
    <w:rsid w:val="0016226F"/>
    <w:rsid w:val="00163A6F"/>
    <w:rsid w:val="00183F26"/>
    <w:rsid w:val="00194A24"/>
    <w:rsid w:val="001955A6"/>
    <w:rsid w:val="001A300E"/>
    <w:rsid w:val="001B3A2E"/>
    <w:rsid w:val="001B3DFA"/>
    <w:rsid w:val="001C06FC"/>
    <w:rsid w:val="001C3BB2"/>
    <w:rsid w:val="001D4810"/>
    <w:rsid w:val="001E4042"/>
    <w:rsid w:val="001E637E"/>
    <w:rsid w:val="001E654B"/>
    <w:rsid w:val="001E7ABE"/>
    <w:rsid w:val="001F64B6"/>
    <w:rsid w:val="00224780"/>
    <w:rsid w:val="00225280"/>
    <w:rsid w:val="00235C36"/>
    <w:rsid w:val="002376FA"/>
    <w:rsid w:val="00237F77"/>
    <w:rsid w:val="002650E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10E"/>
    <w:rsid w:val="002C3AC5"/>
    <w:rsid w:val="002C7FC0"/>
    <w:rsid w:val="002D1472"/>
    <w:rsid w:val="002D7F31"/>
    <w:rsid w:val="002E3324"/>
    <w:rsid w:val="003002A2"/>
    <w:rsid w:val="00305136"/>
    <w:rsid w:val="003054E4"/>
    <w:rsid w:val="00313810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1973"/>
    <w:rsid w:val="003F71D2"/>
    <w:rsid w:val="004074A1"/>
    <w:rsid w:val="00420AFF"/>
    <w:rsid w:val="00422134"/>
    <w:rsid w:val="00427BEC"/>
    <w:rsid w:val="00434FFC"/>
    <w:rsid w:val="00435629"/>
    <w:rsid w:val="00446550"/>
    <w:rsid w:val="00446D31"/>
    <w:rsid w:val="0045325D"/>
    <w:rsid w:val="004564E4"/>
    <w:rsid w:val="004624D4"/>
    <w:rsid w:val="004633AF"/>
    <w:rsid w:val="0046440B"/>
    <w:rsid w:val="00470964"/>
    <w:rsid w:val="004716A8"/>
    <w:rsid w:val="00473C22"/>
    <w:rsid w:val="00483565"/>
    <w:rsid w:val="00494E4C"/>
    <w:rsid w:val="004A6F1F"/>
    <w:rsid w:val="004B166A"/>
    <w:rsid w:val="004B47B5"/>
    <w:rsid w:val="004B6AFE"/>
    <w:rsid w:val="004C0F0C"/>
    <w:rsid w:val="004D176C"/>
    <w:rsid w:val="004E7352"/>
    <w:rsid w:val="005205F1"/>
    <w:rsid w:val="00520E03"/>
    <w:rsid w:val="005314B7"/>
    <w:rsid w:val="00535DA7"/>
    <w:rsid w:val="005447D7"/>
    <w:rsid w:val="0055410B"/>
    <w:rsid w:val="0055546F"/>
    <w:rsid w:val="00556E41"/>
    <w:rsid w:val="00571B72"/>
    <w:rsid w:val="00582417"/>
    <w:rsid w:val="00582E4C"/>
    <w:rsid w:val="00587F9D"/>
    <w:rsid w:val="005A072D"/>
    <w:rsid w:val="005A32DD"/>
    <w:rsid w:val="005B049F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05DFE"/>
    <w:rsid w:val="00635EE5"/>
    <w:rsid w:val="00643F75"/>
    <w:rsid w:val="00664137"/>
    <w:rsid w:val="0067443D"/>
    <w:rsid w:val="006D36BC"/>
    <w:rsid w:val="006E1E8E"/>
    <w:rsid w:val="006F2FE9"/>
    <w:rsid w:val="006F4D80"/>
    <w:rsid w:val="00701ECA"/>
    <w:rsid w:val="00720962"/>
    <w:rsid w:val="0072245D"/>
    <w:rsid w:val="00737595"/>
    <w:rsid w:val="00743755"/>
    <w:rsid w:val="00770B5D"/>
    <w:rsid w:val="00787247"/>
    <w:rsid w:val="007955AD"/>
    <w:rsid w:val="007B5A6A"/>
    <w:rsid w:val="007C1C37"/>
    <w:rsid w:val="007E0EE7"/>
    <w:rsid w:val="00810737"/>
    <w:rsid w:val="00811C48"/>
    <w:rsid w:val="00812A7F"/>
    <w:rsid w:val="00815DB3"/>
    <w:rsid w:val="00834125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5210"/>
    <w:rsid w:val="008B7541"/>
    <w:rsid w:val="008C1A4A"/>
    <w:rsid w:val="008D1B94"/>
    <w:rsid w:val="008D411F"/>
    <w:rsid w:val="008F740C"/>
    <w:rsid w:val="0090051C"/>
    <w:rsid w:val="009010C1"/>
    <w:rsid w:val="00901A30"/>
    <w:rsid w:val="0090372F"/>
    <w:rsid w:val="00917627"/>
    <w:rsid w:val="00932B6E"/>
    <w:rsid w:val="00933D27"/>
    <w:rsid w:val="0093677F"/>
    <w:rsid w:val="00937B93"/>
    <w:rsid w:val="00944ADA"/>
    <w:rsid w:val="009568C5"/>
    <w:rsid w:val="00961A2D"/>
    <w:rsid w:val="0097243E"/>
    <w:rsid w:val="00972817"/>
    <w:rsid w:val="00973849"/>
    <w:rsid w:val="00980494"/>
    <w:rsid w:val="009832E4"/>
    <w:rsid w:val="00997B61"/>
    <w:rsid w:val="009A2464"/>
    <w:rsid w:val="009A3737"/>
    <w:rsid w:val="009C7801"/>
    <w:rsid w:val="009E29D9"/>
    <w:rsid w:val="009E3383"/>
    <w:rsid w:val="009E3E78"/>
    <w:rsid w:val="00A06D8C"/>
    <w:rsid w:val="00A1473C"/>
    <w:rsid w:val="00A200E2"/>
    <w:rsid w:val="00A32343"/>
    <w:rsid w:val="00A46082"/>
    <w:rsid w:val="00A50AF3"/>
    <w:rsid w:val="00A52AB7"/>
    <w:rsid w:val="00A53D38"/>
    <w:rsid w:val="00A552D5"/>
    <w:rsid w:val="00A67F83"/>
    <w:rsid w:val="00A72163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1E0A"/>
    <w:rsid w:val="00B025BC"/>
    <w:rsid w:val="00B04C4C"/>
    <w:rsid w:val="00B06377"/>
    <w:rsid w:val="00B17AD5"/>
    <w:rsid w:val="00B212C7"/>
    <w:rsid w:val="00B25A20"/>
    <w:rsid w:val="00B26B71"/>
    <w:rsid w:val="00B440FB"/>
    <w:rsid w:val="00B4674F"/>
    <w:rsid w:val="00B517FB"/>
    <w:rsid w:val="00B67595"/>
    <w:rsid w:val="00B7140C"/>
    <w:rsid w:val="00B81979"/>
    <w:rsid w:val="00B948DA"/>
    <w:rsid w:val="00B955C4"/>
    <w:rsid w:val="00B9609E"/>
    <w:rsid w:val="00BA0878"/>
    <w:rsid w:val="00BA59B5"/>
    <w:rsid w:val="00BC6DE8"/>
    <w:rsid w:val="00BE0705"/>
    <w:rsid w:val="00BF0E84"/>
    <w:rsid w:val="00BF2392"/>
    <w:rsid w:val="00BF2997"/>
    <w:rsid w:val="00BF7C45"/>
    <w:rsid w:val="00C10920"/>
    <w:rsid w:val="00C25F66"/>
    <w:rsid w:val="00C32D7A"/>
    <w:rsid w:val="00C44051"/>
    <w:rsid w:val="00C525FC"/>
    <w:rsid w:val="00C56C03"/>
    <w:rsid w:val="00C57A8A"/>
    <w:rsid w:val="00C57FE8"/>
    <w:rsid w:val="00C60484"/>
    <w:rsid w:val="00C6549A"/>
    <w:rsid w:val="00C8483C"/>
    <w:rsid w:val="00C915BF"/>
    <w:rsid w:val="00CB3B33"/>
    <w:rsid w:val="00CB6BA5"/>
    <w:rsid w:val="00CB736B"/>
    <w:rsid w:val="00CD64BC"/>
    <w:rsid w:val="00CE2D15"/>
    <w:rsid w:val="00CF11B0"/>
    <w:rsid w:val="00CF60E2"/>
    <w:rsid w:val="00D04051"/>
    <w:rsid w:val="00D1539C"/>
    <w:rsid w:val="00D22C95"/>
    <w:rsid w:val="00D30822"/>
    <w:rsid w:val="00D3685C"/>
    <w:rsid w:val="00D37E0D"/>
    <w:rsid w:val="00D47C75"/>
    <w:rsid w:val="00D50C0C"/>
    <w:rsid w:val="00D60A6D"/>
    <w:rsid w:val="00D67DFC"/>
    <w:rsid w:val="00D712E4"/>
    <w:rsid w:val="00D95848"/>
    <w:rsid w:val="00DA4A85"/>
    <w:rsid w:val="00DB0A75"/>
    <w:rsid w:val="00DB770C"/>
    <w:rsid w:val="00DC4B9D"/>
    <w:rsid w:val="00DC700A"/>
    <w:rsid w:val="00DE2FA6"/>
    <w:rsid w:val="00DF2179"/>
    <w:rsid w:val="00DF224B"/>
    <w:rsid w:val="00DF5480"/>
    <w:rsid w:val="00DF718C"/>
    <w:rsid w:val="00E0375C"/>
    <w:rsid w:val="00E03DA9"/>
    <w:rsid w:val="00E047D9"/>
    <w:rsid w:val="00E32E57"/>
    <w:rsid w:val="00E335DA"/>
    <w:rsid w:val="00E36B77"/>
    <w:rsid w:val="00E36EA8"/>
    <w:rsid w:val="00E502A7"/>
    <w:rsid w:val="00E642BF"/>
    <w:rsid w:val="00E660C4"/>
    <w:rsid w:val="00E83F0C"/>
    <w:rsid w:val="00E97C95"/>
    <w:rsid w:val="00EA67F4"/>
    <w:rsid w:val="00EB5190"/>
    <w:rsid w:val="00EB7CD4"/>
    <w:rsid w:val="00EC6571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D221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6F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95525259B154E846940D568D6628A" ma:contentTypeVersion="7" ma:contentTypeDescription="Create a new document." ma:contentTypeScope="" ma:versionID="861bcd97967d9a29553a86f07030aee0">
  <xsd:schema xmlns:xsd="http://www.w3.org/2001/XMLSchema" xmlns:xs="http://www.w3.org/2001/XMLSchema" xmlns:p="http://schemas.microsoft.com/office/2006/metadata/properties" xmlns:ns2="40ad0c56-1c95-4331-b850-a817a0d38f7f" xmlns:ns3="1abe5d63-c432-4233-a0b0-dbe560d4bee6" targetNamespace="http://schemas.microsoft.com/office/2006/metadata/properties" ma:root="true" ma:fieldsID="a716029d5301fec5e9a53d5d354cdcb8" ns2:_="" ns3:_="">
    <xsd:import namespace="40ad0c56-1c95-4331-b850-a817a0d38f7f"/>
    <xsd:import namespace="1abe5d63-c432-4233-a0b0-dbe560d4be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d0c56-1c95-4331-b850-a817a0d38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e5d63-c432-4233-a0b0-dbe560d4b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D6E00-B738-4232-8EF1-039D2381F23E}"/>
</file>

<file path=customXml/itemProps3.xml><?xml version="1.0" encoding="utf-8"?>
<ds:datastoreItem xmlns:ds="http://schemas.openxmlformats.org/officeDocument/2006/customXml" ds:itemID="{8240C01D-BE06-4CED-8D3D-D6BB77511A58}"/>
</file>

<file path=customXml/itemProps4.xml><?xml version="1.0" encoding="utf-8"?>
<ds:datastoreItem xmlns:ds="http://schemas.openxmlformats.org/officeDocument/2006/customXml" ds:itemID="{DE2796F6-3968-4BD7-BE03-8AE57E5F9FF6}"/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71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62</cp:revision>
  <dcterms:created xsi:type="dcterms:W3CDTF">2020-08-31T05:32:00Z</dcterms:created>
  <dcterms:modified xsi:type="dcterms:W3CDTF">2020-09-03T13:49:00Z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0x01010067C95525259B154E846940D568D6628A</vt:lpwstr>
  </property>
</Properties>
</file>